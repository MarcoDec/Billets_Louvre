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52C" w:rsidRDefault="002F35A7">
      <w:sdt>
        <w:sdtPr>
          <w:id w:val="-831605760"/>
          <w:docPartObj>
            <w:docPartGallery w:val="Cover Pages"/>
            <w:docPartUnique/>
          </w:docPartObj>
        </w:sdtPr>
        <w:sdtEndPr/>
        <w:sdtContent>
          <w:r>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5915312"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77C43">
                                  <w:trPr>
                                    <w:trHeight w:val="144"/>
                                    <w:jc w:val="center"/>
                                  </w:trPr>
                                  <w:tc>
                                    <w:tcPr>
                                      <w:tcW w:w="0" w:type="auto"/>
                                      <w:shd w:val="clear" w:color="auto" w:fill="F4B29B" w:themeFill="accent1" w:themeFillTint="66"/>
                                      <w:tcMar>
                                        <w:top w:w="0" w:type="dxa"/>
                                        <w:bottom w:w="0" w:type="dxa"/>
                                      </w:tcMar>
                                      <w:vAlign w:val="center"/>
                                    </w:tcPr>
                                    <w:p w:rsidR="0092452C" w:rsidRDefault="0092452C">
                                      <w:pPr>
                                        <w:pStyle w:val="Sansinterligne"/>
                                        <w:rPr>
                                          <w:sz w:val="8"/>
                                          <w:szCs w:val="8"/>
                                        </w:rPr>
                                      </w:pPr>
                                    </w:p>
                                  </w:tc>
                                </w:tr>
                                <w:tr w:rsidR="00477C43">
                                  <w:trPr>
                                    <w:trHeight w:val="1440"/>
                                    <w:jc w:val="center"/>
                                  </w:trPr>
                                  <w:tc>
                                    <w:tcPr>
                                      <w:tcW w:w="0" w:type="auto"/>
                                      <w:shd w:val="clear" w:color="auto" w:fill="D34817" w:themeFill="accent1"/>
                                      <w:vAlign w:val="center"/>
                                    </w:tcPr>
                                    <w:p w:rsidR="0092452C" w:rsidRDefault="002F35A7" w:rsidP="00477C43">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2C25B46FA3E24D0CA03B73251C75DAF5"/>
                                          </w:placeholder>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color w:val="FFFFFF" w:themeColor="background1"/>
                                              <w:sz w:val="72"/>
                                              <w:szCs w:val="72"/>
                                            </w:rPr>
                                            <w:t>Spécification Fonctionnelle</w:t>
                                          </w:r>
                                        </w:sdtContent>
                                      </w:sdt>
                                    </w:p>
                                  </w:tc>
                                </w:tr>
                                <w:tr w:rsidR="00477C43">
                                  <w:trPr>
                                    <w:trHeight w:val="144"/>
                                    <w:jc w:val="center"/>
                                  </w:trPr>
                                  <w:tc>
                                    <w:tcPr>
                                      <w:tcW w:w="0" w:type="auto"/>
                                      <w:shd w:val="clear" w:color="auto" w:fill="918485" w:themeFill="accent5"/>
                                      <w:tcMar>
                                        <w:top w:w="0" w:type="dxa"/>
                                        <w:bottom w:w="0" w:type="dxa"/>
                                      </w:tcMar>
                                      <w:vAlign w:val="center"/>
                                    </w:tcPr>
                                    <w:p w:rsidR="0092452C" w:rsidRDefault="0092452C">
                                      <w:pPr>
                                        <w:pStyle w:val="Sansinterligne"/>
                                        <w:rPr>
                                          <w:sz w:val="8"/>
                                          <w:szCs w:val="8"/>
                                        </w:rPr>
                                      </w:pPr>
                                    </w:p>
                                  </w:tc>
                                </w:tr>
                                <w:tr w:rsidR="00477C43">
                                  <w:trPr>
                                    <w:trHeight w:val="720"/>
                                    <w:jc w:val="center"/>
                                  </w:trPr>
                                  <w:tc>
                                    <w:tcPr>
                                      <w:tcW w:w="0" w:type="auto"/>
                                      <w:vAlign w:val="bottom"/>
                                    </w:tcPr>
                                    <w:p w:rsidR="0092452C" w:rsidRDefault="002F35A7" w:rsidP="00477C43">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04A15F693D994655A34E239845D236FE"/>
                                          </w:placeholder>
                                          <w:dataBinding w:prefixMappings="xmlns:ns0='http://schemas.openxmlformats.org/package/2006/metadata/core-properties' xmlns:ns1='http://purl.org/dc/elements/1.1/'" w:xpath="/ns0:coreProperties[1]/ns1:subject[1]" w:storeItemID="{6C3C8BC8-F283-45AE-878A-BAB7291924A1}"/>
                                          <w:text/>
                                        </w:sdtPr>
                                        <w:sdtEndPr/>
                                        <w:sdtContent>
                                          <w:r w:rsidR="00477C43">
                                            <w:rPr>
                                              <w:sz w:val="36"/>
                                              <w:szCs w:val="36"/>
                                            </w:rPr>
                                            <w:t>Projet : Billet pour le musée du Louvre</w:t>
                                          </w:r>
                                        </w:sdtContent>
                                      </w:sdt>
                                    </w:p>
                                  </w:tc>
                                </w:tr>
                              </w:tbl>
                              <w:p w:rsidR="0092452C" w:rsidRDefault="0092452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477C43">
                            <w:trPr>
                              <w:trHeight w:val="144"/>
                              <w:jc w:val="center"/>
                            </w:trPr>
                            <w:tc>
                              <w:tcPr>
                                <w:tcW w:w="0" w:type="auto"/>
                                <w:shd w:val="clear" w:color="auto" w:fill="F4B29B" w:themeFill="accent1" w:themeFillTint="66"/>
                                <w:tcMar>
                                  <w:top w:w="0" w:type="dxa"/>
                                  <w:bottom w:w="0" w:type="dxa"/>
                                </w:tcMar>
                                <w:vAlign w:val="center"/>
                              </w:tcPr>
                              <w:p w:rsidR="0092452C" w:rsidRDefault="0092452C">
                                <w:pPr>
                                  <w:pStyle w:val="Sansinterligne"/>
                                  <w:rPr>
                                    <w:sz w:val="8"/>
                                    <w:szCs w:val="8"/>
                                  </w:rPr>
                                </w:pPr>
                              </w:p>
                            </w:tc>
                          </w:tr>
                          <w:tr w:rsidR="00477C43">
                            <w:trPr>
                              <w:trHeight w:val="1440"/>
                              <w:jc w:val="center"/>
                            </w:trPr>
                            <w:tc>
                              <w:tcPr>
                                <w:tcW w:w="0" w:type="auto"/>
                                <w:shd w:val="clear" w:color="auto" w:fill="D34817" w:themeFill="accent1"/>
                                <w:vAlign w:val="center"/>
                              </w:tcPr>
                              <w:p w:rsidR="0092452C" w:rsidRDefault="002F35A7" w:rsidP="00477C43">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2C25B46FA3E24D0CA03B73251C75DAF5"/>
                                    </w:placeholder>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color w:val="FFFFFF" w:themeColor="background1"/>
                                        <w:sz w:val="72"/>
                                        <w:szCs w:val="72"/>
                                      </w:rPr>
                                      <w:t>Spécification Fonctionnelle</w:t>
                                    </w:r>
                                  </w:sdtContent>
                                </w:sdt>
                              </w:p>
                            </w:tc>
                          </w:tr>
                          <w:tr w:rsidR="00477C43">
                            <w:trPr>
                              <w:trHeight w:val="144"/>
                              <w:jc w:val="center"/>
                            </w:trPr>
                            <w:tc>
                              <w:tcPr>
                                <w:tcW w:w="0" w:type="auto"/>
                                <w:shd w:val="clear" w:color="auto" w:fill="918485" w:themeFill="accent5"/>
                                <w:tcMar>
                                  <w:top w:w="0" w:type="dxa"/>
                                  <w:bottom w:w="0" w:type="dxa"/>
                                </w:tcMar>
                                <w:vAlign w:val="center"/>
                              </w:tcPr>
                              <w:p w:rsidR="0092452C" w:rsidRDefault="0092452C">
                                <w:pPr>
                                  <w:pStyle w:val="Sansinterligne"/>
                                  <w:rPr>
                                    <w:sz w:val="8"/>
                                    <w:szCs w:val="8"/>
                                  </w:rPr>
                                </w:pPr>
                              </w:p>
                            </w:tc>
                          </w:tr>
                          <w:tr w:rsidR="00477C43">
                            <w:trPr>
                              <w:trHeight w:val="720"/>
                              <w:jc w:val="center"/>
                            </w:trPr>
                            <w:tc>
                              <w:tcPr>
                                <w:tcW w:w="0" w:type="auto"/>
                                <w:vAlign w:val="bottom"/>
                              </w:tcPr>
                              <w:p w:rsidR="0092452C" w:rsidRDefault="002F35A7" w:rsidP="00477C43">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04A15F693D994655A34E239845D236FE"/>
                                    </w:placeholder>
                                    <w:dataBinding w:prefixMappings="xmlns:ns0='http://schemas.openxmlformats.org/package/2006/metadata/core-properties' xmlns:ns1='http://purl.org/dc/elements/1.1/'" w:xpath="/ns0:coreProperties[1]/ns1:subject[1]" w:storeItemID="{6C3C8BC8-F283-45AE-878A-BAB7291924A1}"/>
                                    <w:text/>
                                  </w:sdtPr>
                                  <w:sdtEndPr/>
                                  <w:sdtContent>
                                    <w:r w:rsidR="00477C43">
                                      <w:rPr>
                                        <w:sz w:val="36"/>
                                        <w:szCs w:val="36"/>
                                      </w:rPr>
                                      <w:t>Projet : Billet pour le musée du Louvre</w:t>
                                    </w:r>
                                  </w:sdtContent>
                                </w:sdt>
                              </w:p>
                            </w:tc>
                          </w:tr>
                        </w:tbl>
                        <w:p w:rsidR="0092452C" w:rsidRDefault="0092452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92452C" w:rsidRDefault="002F35A7">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77C43">
                                      <w:rPr>
                                        <w:b/>
                                        <w:bCs/>
                                        <w:caps/>
                                        <w:color w:val="D34817" w:themeColor="accent1"/>
                                      </w:rPr>
                                      <w:t>MD-TOOLS</w:t>
                                    </w:r>
                                  </w:sdtContent>
                                </w:sdt>
                              </w:p>
                              <w:p w:rsidR="0092452C" w:rsidRDefault="0092452C">
                                <w:pPr>
                                  <w:pStyle w:val="Sansinterligne"/>
                                  <w:spacing w:line="276" w:lineRule="auto"/>
                                  <w:suppressOverlap/>
                                  <w:jc w:val="center"/>
                                  <w:rPr>
                                    <w:b/>
                                    <w:bCs/>
                                    <w:caps/>
                                    <w:color w:val="D34817" w:themeColor="accent1"/>
                                  </w:rPr>
                                </w:pPr>
                              </w:p>
                              <w:p w:rsidR="0092452C" w:rsidRDefault="002F35A7">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14T00:00:00Z">
                                      <w:dateFormat w:val="dd MMMM yyyy"/>
                                      <w:lid w:val="fr-FR"/>
                                      <w:storeMappedDataAs w:val="dateTime"/>
                                      <w:calendar w:val="gregorian"/>
                                    </w:date>
                                  </w:sdtPr>
                                  <w:sdtEndPr/>
                                  <w:sdtContent>
                                    <w:r w:rsidR="00477C43">
                                      <w:t>14 mai 2016</w:t>
                                    </w:r>
                                  </w:sdtContent>
                                </w:sdt>
                              </w:p>
                              <w:p w:rsidR="0092452C" w:rsidRDefault="002F35A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77C43">
                                      <w:t>Marc Declercq</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92452C" w:rsidRDefault="002F35A7">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477C43">
                                <w:rPr>
                                  <w:b/>
                                  <w:bCs/>
                                  <w:caps/>
                                  <w:color w:val="D34817" w:themeColor="accent1"/>
                                </w:rPr>
                                <w:t>MD-TOOLS</w:t>
                              </w:r>
                            </w:sdtContent>
                          </w:sdt>
                        </w:p>
                        <w:p w:rsidR="0092452C" w:rsidRDefault="0092452C">
                          <w:pPr>
                            <w:pStyle w:val="Sansinterligne"/>
                            <w:spacing w:line="276" w:lineRule="auto"/>
                            <w:suppressOverlap/>
                            <w:jc w:val="center"/>
                            <w:rPr>
                              <w:b/>
                              <w:bCs/>
                              <w:caps/>
                              <w:color w:val="D34817" w:themeColor="accent1"/>
                            </w:rPr>
                          </w:pPr>
                        </w:p>
                        <w:p w:rsidR="0092452C" w:rsidRDefault="002F35A7">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14T00:00:00Z">
                                <w:dateFormat w:val="dd MMMM yyyy"/>
                                <w:lid w:val="fr-FR"/>
                                <w:storeMappedDataAs w:val="dateTime"/>
                                <w:calendar w:val="gregorian"/>
                              </w:date>
                            </w:sdtPr>
                            <w:sdtEndPr/>
                            <w:sdtContent>
                              <w:r w:rsidR="00477C43">
                                <w:t>14 mai 2016</w:t>
                              </w:r>
                            </w:sdtContent>
                          </w:sdt>
                        </w:p>
                        <w:p w:rsidR="0092452C" w:rsidRDefault="002F35A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477C43">
                                <w:t>Marc Declercq</w:t>
                              </w:r>
                            </w:sdtContent>
                          </w:sdt>
                        </w:p>
                      </w:txbxContent>
                    </v:textbox>
                    <w10:wrap anchorx="margin" anchory="margin"/>
                  </v:rect>
                </w:pict>
              </mc:Fallback>
            </mc:AlternateContent>
          </w:r>
          <w:r>
            <w:br w:type="page"/>
          </w:r>
        </w:sdtContent>
      </w:sdt>
    </w:p>
    <w:p w:rsidR="0092452C" w:rsidRDefault="002F35A7">
      <w:pPr>
        <w:pStyle w:val="Titre"/>
        <w:rPr>
          <w:smallCaps w:val="0"/>
        </w:rPr>
      </w:pPr>
      <w:sdt>
        <w:sdtPr>
          <w:rPr>
            <w:smallCaps w:val="0"/>
          </w:rPr>
          <w:alias w:val="Titre"/>
          <w:tag w:val="Titre"/>
          <w:id w:val="11808329"/>
          <w:placeholder>
            <w:docPart w:val="4D839FDF966C4D0BB83F8F06D0DB9446"/>
          </w:placeholder>
          <w:dataBinding w:prefixMappings="xmlns:ns0='http://schemas.openxmlformats.org/package/2006/metadata/core-properties' xmlns:ns1='http://purl.org/dc/elements/1.1/'" w:xpath="/ns0:coreProperties[1]/ns1:title[1]" w:storeItemID="{6C3C8BC8-F283-45AE-878A-BAB7291924A1}"/>
          <w:text/>
        </w:sdtPr>
        <w:sdtEndPr/>
        <w:sdtContent>
          <w:r w:rsidR="00477C43">
            <w:rPr>
              <w:smallCaps w:val="0"/>
            </w:rPr>
            <w:t>Spécification Fonctionnelle</w:t>
          </w:r>
        </w:sdtContent>
      </w:sdt>
    </w:p>
    <w:p w:rsidR="0092452C" w:rsidRDefault="002F35A7">
      <w:pPr>
        <w:pStyle w:val="Sous-titre"/>
      </w:pPr>
      <w:sdt>
        <w:sdtPr>
          <w:alias w:val="Sous-titre"/>
          <w:tag w:val="Sous-titre"/>
          <w:id w:val="11808339"/>
          <w:placeholder>
            <w:docPart w:val="432BA8C679DD4A229FFD0FE68DA6EAF3"/>
          </w:placeholder>
          <w:dataBinding w:prefixMappings="xmlns:ns0='http://schemas.openxmlformats.org/package/2006/metadata/core-properties' xmlns:ns1='http://purl.org/dc/elements/1.1/'" w:xpath="/ns0:coreProperties[1]/ns1:subject[1]" w:storeItemID="{6C3C8BC8-F283-45AE-878A-BAB7291924A1}"/>
          <w:text/>
        </w:sdtPr>
        <w:sdtEndPr/>
        <w:sdtContent>
          <w:r w:rsidR="00477C43">
            <w:t>Projet : Billet pour le musée du Louvre</w:t>
          </w:r>
        </w:sdtContent>
      </w:sdt>
    </w:p>
    <w:p w:rsidR="0092452C" w:rsidRDefault="00477C43" w:rsidP="00477C43">
      <w:pPr>
        <w:pStyle w:val="Titre1"/>
        <w:rPr>
          <w:color w:val="9D3511" w:themeColor="accent1" w:themeShade="BF"/>
        </w:rPr>
      </w:pPr>
      <w:r>
        <w:rPr>
          <w:color w:val="9D3511" w:themeColor="accent1" w:themeShade="BF"/>
        </w:rPr>
        <w:t>Introduction</w:t>
      </w:r>
    </w:p>
    <w:p w:rsidR="00477C43" w:rsidRDefault="00477C43" w:rsidP="00477C43">
      <w:r>
        <w:t>L’objet du présent document est de présenter le fonctionnement détaillé attendus suite aux actions des visiteurs du futur site de billetterie en ligne du Musée du Louvre.</w:t>
      </w:r>
      <w:r w:rsidR="00184F11">
        <w:t xml:space="preserve"> </w:t>
      </w:r>
    </w:p>
    <w:p w:rsidR="00477C43" w:rsidRDefault="00477C43" w:rsidP="00477C43">
      <w:pPr>
        <w:pStyle w:val="Titre1"/>
        <w:rPr>
          <w:color w:val="9D3511" w:themeColor="accent1" w:themeShade="BF"/>
        </w:rPr>
      </w:pPr>
      <w:r>
        <w:rPr>
          <w:color w:val="9D3511" w:themeColor="accent1" w:themeShade="BF"/>
        </w:rPr>
        <w:t>Références</w:t>
      </w:r>
    </w:p>
    <w:p w:rsidR="00477C43" w:rsidRDefault="00477C43" w:rsidP="00477C43">
      <w:r>
        <w:t>Plan de cadrage du Projet</w:t>
      </w:r>
    </w:p>
    <w:p w:rsidR="00477C43" w:rsidRDefault="00477C43" w:rsidP="00477C43">
      <w:r>
        <w:t>Cahier des charges fonctionnels</w:t>
      </w:r>
    </w:p>
    <w:p w:rsidR="00477C43" w:rsidRDefault="00477C43" w:rsidP="00477C43">
      <w:r>
        <w:t>Arborescence du Projet</w:t>
      </w:r>
    </w:p>
    <w:p w:rsidR="00477C43" w:rsidRDefault="00477C43" w:rsidP="00477C43">
      <w:pPr>
        <w:pStyle w:val="Titre1"/>
        <w:rPr>
          <w:color w:val="9D3511" w:themeColor="accent1" w:themeShade="BF"/>
        </w:rPr>
      </w:pPr>
      <w:r>
        <w:rPr>
          <w:color w:val="9D3511" w:themeColor="accent1" w:themeShade="BF"/>
        </w:rPr>
        <w:t>Fonctions d’usage du site</w:t>
      </w:r>
    </w:p>
    <w:p w:rsidR="00477C43" w:rsidRDefault="00477C43" w:rsidP="00477C43">
      <w:r>
        <w:t>La présentation des fonctionnalités détaillées attendues se fera sur la base du découpage de l’arborescence du Projet en référence.</w:t>
      </w:r>
    </w:p>
    <w:p w:rsidR="003F4A9B" w:rsidRDefault="003F4A9B" w:rsidP="00477C43">
      <w:r>
        <w:rPr>
          <w:noProof/>
        </w:rPr>
        <w:drawing>
          <wp:inline distT="0" distB="0" distL="0" distR="0" wp14:anchorId="432C5911" wp14:editId="1761C9B4">
            <wp:extent cx="5760085" cy="1047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047750"/>
                    </a:xfrm>
                    <a:prstGeom prst="rect">
                      <a:avLst/>
                    </a:prstGeom>
                  </pic:spPr>
                </pic:pic>
              </a:graphicData>
            </a:graphic>
          </wp:inline>
        </w:drawing>
      </w:r>
    </w:p>
    <w:p w:rsidR="00477C43" w:rsidRDefault="00477C43" w:rsidP="00477C43">
      <w:r>
        <w:t>Sur saisie du nom de domaine du site, la page ‘E1 : Choix tarifs’ sera affiché.</w:t>
      </w:r>
    </w:p>
    <w:p w:rsidR="00477C43" w:rsidRDefault="00477C43" w:rsidP="00477C43">
      <w:pPr>
        <w:pStyle w:val="Titre2"/>
        <w:rPr>
          <w:color w:val="9D3511" w:themeColor="accent1" w:themeShade="BF"/>
        </w:rPr>
      </w:pPr>
      <w:r>
        <w:rPr>
          <w:color w:val="9D3511" w:themeColor="accent1" w:themeShade="BF"/>
        </w:rPr>
        <w:t>E1 : Choix tarifs</w:t>
      </w:r>
    </w:p>
    <w:p w:rsidR="00184F11" w:rsidRDefault="00184F11" w:rsidP="00477C43"/>
    <w:p w:rsidR="00477C43" w:rsidRDefault="003F4A9B" w:rsidP="00477C43">
      <w:r>
        <w:rPr>
          <w:noProof/>
        </w:rPr>
        <w:drawing>
          <wp:anchor distT="0" distB="0" distL="114300" distR="114300" simplePos="0" relativeHeight="251657216" behindDoc="0" locked="0" layoutInCell="1" allowOverlap="1" wp14:anchorId="69284FBA" wp14:editId="4A87752D">
            <wp:simplePos x="0" y="0"/>
            <wp:positionH relativeFrom="column">
              <wp:posOffset>4445</wp:posOffset>
            </wp:positionH>
            <wp:positionV relativeFrom="paragraph">
              <wp:posOffset>296545</wp:posOffset>
            </wp:positionV>
            <wp:extent cx="2706370" cy="271462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6370" cy="2714625"/>
                    </a:xfrm>
                    <a:prstGeom prst="rect">
                      <a:avLst/>
                    </a:prstGeom>
                  </pic:spPr>
                </pic:pic>
              </a:graphicData>
            </a:graphic>
          </wp:anchor>
        </w:drawing>
      </w:r>
      <w:r w:rsidR="00EA2EFF">
        <w:t>A la connexion sur cette page, le visiteur doit voir la liste des tarifs disponibles au musée du Louvre.</w:t>
      </w:r>
    </w:p>
    <w:p w:rsidR="00EA2EFF" w:rsidRDefault="00EA2EFF" w:rsidP="00477C43">
      <w:r>
        <w:t>Cette liste des tarifs doit être extraite à partir d’une base de données afin de permettre au client d’en changer les désignations et caractéristiques ultérieurement si besoin.</w:t>
      </w:r>
    </w:p>
    <w:p w:rsidR="00EA2EFF" w:rsidRDefault="00EA2EFF" w:rsidP="00477C43">
      <w:r>
        <w:t>L’affichage d’un tarif doit contenir les informations ci-dessous :</w:t>
      </w:r>
    </w:p>
    <w:p w:rsidR="00EA2EFF" w:rsidRDefault="00EA2EFF" w:rsidP="00EA2EFF">
      <w:pPr>
        <w:pStyle w:val="Paragraphedeliste"/>
        <w:numPr>
          <w:ilvl w:val="0"/>
          <w:numId w:val="11"/>
        </w:numPr>
      </w:pPr>
      <w:r>
        <w:t>Sa désignation,</w:t>
      </w:r>
    </w:p>
    <w:p w:rsidR="00EA2EFF" w:rsidRDefault="00EA2EFF" w:rsidP="00EA2EFF">
      <w:pPr>
        <w:pStyle w:val="Paragraphedeliste"/>
        <w:numPr>
          <w:ilvl w:val="0"/>
          <w:numId w:val="11"/>
        </w:numPr>
      </w:pPr>
      <w:r>
        <w:t>Le nombre de billet d’entrée vendus pour ce tarifs,</w:t>
      </w:r>
    </w:p>
    <w:p w:rsidR="00EA2EFF" w:rsidRDefault="00EA2EFF" w:rsidP="00EA2EFF">
      <w:pPr>
        <w:pStyle w:val="Paragraphedeliste"/>
        <w:numPr>
          <w:ilvl w:val="0"/>
          <w:numId w:val="11"/>
        </w:numPr>
      </w:pPr>
      <w:r>
        <w:t>Les conditions associées aux tarifs,</w:t>
      </w:r>
    </w:p>
    <w:p w:rsidR="00EA2EFF" w:rsidRDefault="00EA2EFF" w:rsidP="00EA2EFF">
      <w:pPr>
        <w:pStyle w:val="Paragraphedeliste"/>
        <w:numPr>
          <w:ilvl w:val="0"/>
          <w:numId w:val="11"/>
        </w:numPr>
      </w:pPr>
      <w:r>
        <w:t>Son prix en euro.</w:t>
      </w:r>
    </w:p>
    <w:p w:rsidR="00EA2EFF" w:rsidRDefault="00EA2EFF" w:rsidP="00477C43">
      <w:r>
        <w:t>L’utilisateur peut pour chacun des tarifs en ajouter ou retirer</w:t>
      </w:r>
      <w:r w:rsidR="00184F11">
        <w:t xml:space="preserve"> dans sa commande via le formulaire</w:t>
      </w:r>
      <w:r>
        <w:t>.</w:t>
      </w:r>
      <w:r w:rsidR="00184F11">
        <w:t xml:space="preserve"> </w:t>
      </w:r>
      <w:r>
        <w:t xml:space="preserve"> Pour chacun </w:t>
      </w:r>
      <w:r>
        <w:lastRenderedPageBreak/>
        <w:t>des tarifs l’utilisateur doit voir le nombre de billets qu’il a sélectionné.</w:t>
      </w:r>
    </w:p>
    <w:p w:rsidR="00EA2EFF" w:rsidRDefault="003F4A9B" w:rsidP="00477C43">
      <w:r>
        <w:t>Un tableau récapitulatif de ses sélections, coûts, quantité et nombre d’entrée doit être mis à jour automatiquement.</w:t>
      </w:r>
    </w:p>
    <w:p w:rsidR="003F4A9B" w:rsidRDefault="003F4A9B" w:rsidP="00477C43">
      <w:r>
        <w:t>Ce formulaire doit permettre à l’utilisateur de saisir la date souhaitée de réservation, ainsi que de lui proposer l’option demi-journée/journée entière.</w:t>
      </w:r>
    </w:p>
    <w:p w:rsidR="003F4A9B" w:rsidRDefault="003F4A9B" w:rsidP="00477C43">
      <w:r>
        <w:t xml:space="preserve">Lors d’un changement de date et ce </w:t>
      </w:r>
      <w:r w:rsidR="00A43653">
        <w:t>-</w:t>
      </w:r>
      <w:r>
        <w:t>avant la soumission du formulaire</w:t>
      </w:r>
      <w:r w:rsidR="00A43653">
        <w:t>-</w:t>
      </w:r>
      <w:r>
        <w:t>, un contrôle doit être effectué sur le non-dépassement de la capacité du Louvre à recevoir des visiteurs (1000 par jour).</w:t>
      </w:r>
    </w:p>
    <w:p w:rsidR="00A43653" w:rsidRDefault="00A43653" w:rsidP="00477C43">
      <w:r>
        <w:t>A l’envoi du formulaire les tests de vérifications ci-dessous doivent être réalisés :</w:t>
      </w:r>
    </w:p>
    <w:p w:rsidR="00A43653" w:rsidRDefault="00A43653" w:rsidP="00A43653">
      <w:pPr>
        <w:pStyle w:val="Paragraphedeliste"/>
        <w:numPr>
          <w:ilvl w:val="0"/>
          <w:numId w:val="12"/>
        </w:numPr>
      </w:pPr>
      <w:r>
        <w:t>Le jour sélectionné ne doit pas être un samedi, ni un dimanche,</w:t>
      </w:r>
    </w:p>
    <w:p w:rsidR="00A43653" w:rsidRDefault="00A43653" w:rsidP="00A43653">
      <w:pPr>
        <w:pStyle w:val="Paragraphedeliste"/>
        <w:numPr>
          <w:ilvl w:val="0"/>
          <w:numId w:val="12"/>
        </w:numPr>
      </w:pPr>
      <w:r>
        <w:t>Le jour sélectionné ne doit pas être celle du jour même sauf si le choix demi-journée a été fait et si l’heure courante est plus petite que 14h,</w:t>
      </w:r>
    </w:p>
    <w:p w:rsidR="00A43653" w:rsidRDefault="00A43653" w:rsidP="00A43653">
      <w:pPr>
        <w:pStyle w:val="Paragraphedeliste"/>
        <w:numPr>
          <w:ilvl w:val="0"/>
          <w:numId w:val="12"/>
        </w:numPr>
      </w:pPr>
      <w:r>
        <w:t>Au moins un tarif/billet doit avoir été sélectionné,</w:t>
      </w:r>
    </w:p>
    <w:p w:rsidR="00A43653" w:rsidRDefault="00A43653" w:rsidP="00A43653">
      <w:pPr>
        <w:pStyle w:val="Paragraphedeliste"/>
        <w:numPr>
          <w:ilvl w:val="0"/>
          <w:numId w:val="12"/>
        </w:numPr>
      </w:pPr>
      <w:r>
        <w:t>La capacité totale du Louvre ne doit pas avoir été dépassé</w:t>
      </w:r>
    </w:p>
    <w:p w:rsidR="00A43653" w:rsidRDefault="00A43653" w:rsidP="00A43653">
      <w:r>
        <w:t>L’échec d’un ou plusieurs de ces tests doit être retourné à l’utilisateur et ne pas conduire à l’affichage de l’étape 2.</w:t>
      </w:r>
    </w:p>
    <w:p w:rsidR="00A43653" w:rsidRDefault="00A43653" w:rsidP="00A43653">
      <w:r>
        <w:t xml:space="preserve">La réussite de tous ces tests </w:t>
      </w:r>
      <w:r w:rsidR="00184F11">
        <w:t>conditionne</w:t>
      </w:r>
      <w:r>
        <w:t xml:space="preserve"> le passage à l’étape 2.</w:t>
      </w:r>
    </w:p>
    <w:p w:rsidR="00184F11" w:rsidRDefault="00184F11" w:rsidP="00A43653">
      <w:r>
        <w:t>Avant le passage à l’étape 2, les données ci-dessous doivent être persistées dans la base de données.</w:t>
      </w:r>
    </w:p>
    <w:p w:rsidR="00184F11" w:rsidRDefault="00184F11" w:rsidP="00184F11">
      <w:pPr>
        <w:pStyle w:val="Paragraphedeliste"/>
        <w:numPr>
          <w:ilvl w:val="0"/>
          <w:numId w:val="13"/>
        </w:numPr>
      </w:pPr>
      <w:r>
        <w:t>Id de Session du visiteur,</w:t>
      </w:r>
    </w:p>
    <w:p w:rsidR="00184F11" w:rsidRDefault="00184F11" w:rsidP="00184F11">
      <w:pPr>
        <w:pStyle w:val="Paragraphedeliste"/>
        <w:numPr>
          <w:ilvl w:val="0"/>
          <w:numId w:val="13"/>
        </w:numPr>
      </w:pPr>
      <w:r>
        <w:t>Jour de la visite souhaité,</w:t>
      </w:r>
    </w:p>
    <w:p w:rsidR="00184F11" w:rsidRDefault="00184F11" w:rsidP="00184F11">
      <w:pPr>
        <w:pStyle w:val="Paragraphedeliste"/>
        <w:numPr>
          <w:ilvl w:val="0"/>
          <w:numId w:val="13"/>
        </w:numPr>
      </w:pPr>
      <w:r>
        <w:t>Nombre de billets souhaité et à quels tarifs ils correspondent,</w:t>
      </w:r>
    </w:p>
    <w:p w:rsidR="00184F11" w:rsidRDefault="00184F11" w:rsidP="00184F11">
      <w:pPr>
        <w:pStyle w:val="Paragraphedeliste"/>
        <w:numPr>
          <w:ilvl w:val="0"/>
          <w:numId w:val="13"/>
        </w:numPr>
      </w:pPr>
      <w:r>
        <w:t>Le jour de cette initialisation de commande</w:t>
      </w:r>
    </w:p>
    <w:p w:rsidR="00184F11" w:rsidRDefault="00184F11" w:rsidP="00184F11"/>
    <w:p w:rsidR="00184F11" w:rsidRDefault="00184F11" w:rsidP="00184F11">
      <w:r>
        <w:t>Dans le cas où le visiteur s’est déjà connecté au site et qu’une commande n’est toujours pas payée, les données persistées seront reprises dans ce formulaire.</w:t>
      </w:r>
    </w:p>
    <w:p w:rsidR="00184F11" w:rsidRDefault="00DE249F" w:rsidP="00184F11">
      <w:r>
        <w:t>L’Id de Session sera utilisé afin de récupérer les données de la commande.</w:t>
      </w:r>
    </w:p>
    <w:p w:rsidR="00863205" w:rsidRDefault="00863205">
      <w:pPr>
        <w:spacing w:after="200"/>
      </w:pPr>
      <w:r>
        <w:br w:type="page"/>
      </w:r>
    </w:p>
    <w:p w:rsidR="00863205" w:rsidRDefault="00863205" w:rsidP="00184F11"/>
    <w:p w:rsidR="00184F11" w:rsidRDefault="00184F11" w:rsidP="00184F11">
      <w:pPr>
        <w:pStyle w:val="Titre2"/>
        <w:rPr>
          <w:color w:val="9D3511" w:themeColor="accent1" w:themeShade="BF"/>
        </w:rPr>
      </w:pPr>
      <w:r>
        <w:rPr>
          <w:color w:val="9D3511" w:themeColor="accent1" w:themeShade="BF"/>
        </w:rPr>
        <w:t>E2 : Détails de billets</w:t>
      </w:r>
    </w:p>
    <w:p w:rsidR="00184F11" w:rsidRPr="00184F11" w:rsidRDefault="00DE249F" w:rsidP="00184F11">
      <w:r>
        <w:rPr>
          <w:noProof/>
        </w:rPr>
        <w:drawing>
          <wp:anchor distT="0" distB="0" distL="114300" distR="114300" simplePos="0" relativeHeight="251664384" behindDoc="0" locked="0" layoutInCell="1" allowOverlap="1">
            <wp:simplePos x="0" y="0"/>
            <wp:positionH relativeFrom="column">
              <wp:posOffset>13648</wp:posOffset>
            </wp:positionH>
            <wp:positionV relativeFrom="paragraph">
              <wp:posOffset>177421</wp:posOffset>
            </wp:positionV>
            <wp:extent cx="2624148" cy="2013045"/>
            <wp:effectExtent l="0" t="0" r="508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4148" cy="2013045"/>
                    </a:xfrm>
                    <a:prstGeom prst="rect">
                      <a:avLst/>
                    </a:prstGeom>
                  </pic:spPr>
                </pic:pic>
              </a:graphicData>
            </a:graphic>
          </wp:anchor>
        </w:drawing>
      </w:r>
    </w:p>
    <w:p w:rsidR="00C3705C" w:rsidRDefault="00C3705C" w:rsidP="00A43653">
      <w:r>
        <w:t>L’accès à ce formulaire doit s’effectuer sur une adresse à protocole sécurisé (https), afin que les données saisies par l’utilisateur ne soit pas visible d’un autre utilisateur.</w:t>
      </w:r>
    </w:p>
    <w:p w:rsidR="00A43653" w:rsidRDefault="00DE249F" w:rsidP="00A43653">
      <w:r>
        <w:t>Dans ce formulaire, pour chacun des billets demandés, les champs nom et prénom doivent obligatoirement être remplis. (au moins 3 caractères).</w:t>
      </w:r>
    </w:p>
    <w:p w:rsidR="00DE249F" w:rsidRDefault="00DE249F" w:rsidP="00A43653">
      <w:r>
        <w:t>Pour les tarifs qui nécessitent un contrôle de l’âge du visiteur, le formulaire doit proposer le champ date de naissance.</w:t>
      </w:r>
    </w:p>
    <w:p w:rsidR="003F4A9B" w:rsidRDefault="00DE249F" w:rsidP="00477C43">
      <w:r>
        <w:t>Ce formulaire demandera également les nom, prénom et email de l’acheteur. Ces champs sont également obligatoires.</w:t>
      </w:r>
    </w:p>
    <w:p w:rsidR="00DE249F" w:rsidRDefault="00DE249F" w:rsidP="00477C43">
      <w:r>
        <w:t xml:space="preserve">Les contrôles effectués à la soumission de ce formulaire </w:t>
      </w:r>
      <w:r w:rsidR="00863205">
        <w:t xml:space="preserve">(bouton E3) </w:t>
      </w:r>
      <w:r>
        <w:t>sont les suivants :</w:t>
      </w:r>
    </w:p>
    <w:p w:rsidR="00DE249F" w:rsidRDefault="00863205" w:rsidP="00863205">
      <w:pPr>
        <w:pStyle w:val="Paragraphedeliste"/>
        <w:numPr>
          <w:ilvl w:val="0"/>
          <w:numId w:val="14"/>
        </w:numPr>
      </w:pPr>
      <w:r>
        <w:t>L’ensemble des champs nom et prénom visiteur et acheteur doit contenir au moins 3 caractères,</w:t>
      </w:r>
    </w:p>
    <w:p w:rsidR="00863205" w:rsidRDefault="00863205" w:rsidP="00863205">
      <w:pPr>
        <w:pStyle w:val="Paragraphedeliste"/>
        <w:numPr>
          <w:ilvl w:val="0"/>
          <w:numId w:val="14"/>
        </w:numPr>
      </w:pPr>
      <w:r>
        <w:t>Pour les tarifs comprenant un champ date de naissance, chacune de ces dates sont tester en fonction des âge minimum et âge maximum requis pour le tarif.</w:t>
      </w:r>
    </w:p>
    <w:p w:rsidR="00863205" w:rsidRDefault="00863205" w:rsidP="00863205">
      <w:pPr>
        <w:pStyle w:val="Paragraphedeliste"/>
        <w:numPr>
          <w:ilvl w:val="0"/>
          <w:numId w:val="14"/>
        </w:numPr>
      </w:pPr>
      <w:r>
        <w:t>L’email de l’acheteur doit respecter le format générique des emails.</w:t>
      </w:r>
    </w:p>
    <w:p w:rsidR="00863205" w:rsidRDefault="00863205" w:rsidP="00863205">
      <w:r>
        <w:t>Si un ou plusieurs de ces tests échoue(nt), les erreurs sont remontées à au visiteur afin qu’il les corrige.</w:t>
      </w:r>
    </w:p>
    <w:p w:rsidR="00C3705C" w:rsidRDefault="00863205" w:rsidP="00863205">
      <w:r>
        <w:t>Si tous les tests réussissent, l’ensemble des données saisi</w:t>
      </w:r>
      <w:r w:rsidR="00C3705C">
        <w:t>es</w:t>
      </w:r>
      <w:r>
        <w:t xml:space="preserve"> doit être p</w:t>
      </w:r>
      <w:r w:rsidR="00C3705C">
        <w:t>ersisté dans la base de données avant l’affichage du formulaire ‘E3 : Choix de la méthode de paiement’.</w:t>
      </w:r>
    </w:p>
    <w:p w:rsidR="00C3705C" w:rsidRDefault="00C3705C" w:rsidP="00863205">
      <w:r>
        <w:t>Si le visiteur n’accède pas pour la première fois à cette page, les tests de session doivent être réalisés afin de vérifier qu’il s’agit du bon visiteur, et l’ensemble des données précédemment persistées doivent lui être remonté au sein même du formulaire.</w:t>
      </w:r>
    </w:p>
    <w:p w:rsidR="00C3705C" w:rsidRDefault="00C3705C" w:rsidP="00863205">
      <w:r>
        <w:t>Un bouton de retour en arrière (vers l’étape E1) doit être disponible à l’utilisateur.</w:t>
      </w:r>
    </w:p>
    <w:p w:rsidR="00C3705C" w:rsidRDefault="00C3705C" w:rsidP="00C3705C">
      <w:pPr>
        <w:pStyle w:val="Titre2"/>
        <w:rPr>
          <w:color w:val="9D3511" w:themeColor="accent1" w:themeShade="BF"/>
        </w:rPr>
      </w:pPr>
      <w:r>
        <w:rPr>
          <w:color w:val="9D3511" w:themeColor="accent1" w:themeShade="BF"/>
        </w:rPr>
        <w:t>E3 : Choix de la méthode de paiement</w:t>
      </w:r>
    </w:p>
    <w:p w:rsidR="00C74F6F" w:rsidRDefault="00C3705C" w:rsidP="00C74F6F">
      <w:r>
        <w:rPr>
          <w:noProof/>
        </w:rPr>
        <w:drawing>
          <wp:anchor distT="0" distB="0" distL="114300" distR="114300" simplePos="0" relativeHeight="251663360" behindDoc="0" locked="0" layoutInCell="1" allowOverlap="1">
            <wp:simplePos x="0" y="0"/>
            <wp:positionH relativeFrom="column">
              <wp:posOffset>322</wp:posOffset>
            </wp:positionH>
            <wp:positionV relativeFrom="paragraph">
              <wp:posOffset>126005</wp:posOffset>
            </wp:positionV>
            <wp:extent cx="2659485" cy="1985749"/>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9485" cy="1985749"/>
                    </a:xfrm>
                    <a:prstGeom prst="rect">
                      <a:avLst/>
                    </a:prstGeom>
                  </pic:spPr>
                </pic:pic>
              </a:graphicData>
            </a:graphic>
          </wp:anchor>
        </w:drawing>
      </w:r>
      <w:r w:rsidR="00C74F6F">
        <w:t>L’accès à ce formulaire doit s’effectuer sur une adresse à protocole sécurisé (https), afin que les données saisies par l’utilisateur ne soit pas visible d’un autre utilisateur.</w:t>
      </w:r>
    </w:p>
    <w:p w:rsidR="00C3705C" w:rsidRDefault="00C74F6F" w:rsidP="00C74F6F">
      <w:r>
        <w:t>Dans cette page, le visiteur doit voir un récapitulatif de sa commande contenant au moins les données suivantes :</w:t>
      </w:r>
    </w:p>
    <w:p w:rsidR="00C74F6F" w:rsidRDefault="00C74F6F" w:rsidP="00C74F6F">
      <w:pPr>
        <w:pStyle w:val="Paragraphedeliste"/>
        <w:numPr>
          <w:ilvl w:val="0"/>
          <w:numId w:val="15"/>
        </w:numPr>
      </w:pPr>
      <w:r>
        <w:t>Date de la visite,</w:t>
      </w:r>
    </w:p>
    <w:p w:rsidR="00C74F6F" w:rsidRDefault="00C74F6F" w:rsidP="00C74F6F">
      <w:pPr>
        <w:pStyle w:val="Paragraphedeliste"/>
        <w:numPr>
          <w:ilvl w:val="0"/>
          <w:numId w:val="15"/>
        </w:numPr>
      </w:pPr>
      <w:r>
        <w:t>Nombre de place demandé,</w:t>
      </w:r>
    </w:p>
    <w:p w:rsidR="00C74F6F" w:rsidRDefault="00C74F6F" w:rsidP="00C74F6F">
      <w:pPr>
        <w:pStyle w:val="Paragraphedeliste"/>
        <w:numPr>
          <w:ilvl w:val="0"/>
          <w:numId w:val="15"/>
        </w:numPr>
      </w:pPr>
      <w:r>
        <w:t>Les noms et prénoms groupés par tarif que l’utilisateur aura renseigné, le coût total de sa commande</w:t>
      </w:r>
    </w:p>
    <w:p w:rsidR="00C74F6F" w:rsidRDefault="00C74F6F" w:rsidP="00C74F6F">
      <w:pPr>
        <w:ind w:left="360"/>
      </w:pPr>
      <w:r>
        <w:t>Un bouton de paiement paypal est proposé, ainsi qu’un bouton de paiement Stripe.</w:t>
      </w:r>
    </w:p>
    <w:p w:rsidR="00C74F6F" w:rsidRDefault="00C74F6F" w:rsidP="00C74F6F">
      <w:pPr>
        <w:pStyle w:val="Titre3"/>
      </w:pPr>
      <w:r>
        <w:lastRenderedPageBreak/>
        <w:t>Paiement Stripe</w:t>
      </w:r>
    </w:p>
    <w:p w:rsidR="00C74F6F" w:rsidRPr="00C74F6F" w:rsidRDefault="00C74F6F" w:rsidP="00C74F6F">
      <w:bookmarkStart w:id="0" w:name="_GoBack"/>
      <w:bookmarkEnd w:id="0"/>
    </w:p>
    <w:p w:rsidR="00C3705C" w:rsidRDefault="00C3705C" w:rsidP="00863205"/>
    <w:p w:rsidR="00863205" w:rsidRPr="00477C43" w:rsidRDefault="00863205" w:rsidP="00863205">
      <w:r>
        <w:t xml:space="preserve"> </w:t>
      </w:r>
    </w:p>
    <w:sectPr w:rsidR="00863205" w:rsidRPr="00477C43">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5A7" w:rsidRDefault="002F35A7">
      <w:pPr>
        <w:spacing w:after="0" w:line="240" w:lineRule="auto"/>
      </w:pPr>
      <w:r>
        <w:separator/>
      </w:r>
    </w:p>
  </w:endnote>
  <w:endnote w:type="continuationSeparator" w:id="0">
    <w:p w:rsidR="002F35A7" w:rsidRDefault="002F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2C" w:rsidRDefault="002F35A7">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2452C" w:rsidRDefault="002F35A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92452C" w:rsidRDefault="002F35A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C1734D9"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C74F6F" w:rsidRPr="00C74F6F">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C74F6F" w:rsidRPr="00C74F6F">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52C" w:rsidRDefault="002F35A7">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2452C" w:rsidRDefault="002F35A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92452C" w:rsidRDefault="002F35A7">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477C43">
                          <w:rPr>
                            <w:rFonts w:asciiTheme="majorHAnsi" w:eastAsiaTheme="majorEastAsia" w:hAnsiTheme="majorHAnsi" w:cstheme="majorBidi"/>
                            <w:sz w:val="20"/>
                          </w:rPr>
                          <w:t>Spécification Fonctionnelle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14T00:00:00Z">
                          <w:dateFormat w:val="dd/MM/yyyy"/>
                          <w:lid w:val="fr-FR"/>
                          <w:storeMappedDataAs w:val="dateTime"/>
                          <w:calendar w:val="gregorian"/>
                        </w:date>
                      </w:sdtPr>
                      <w:sdtEndPr/>
                      <w:sdtContent>
                        <w:r w:rsidR="00477C43">
                          <w:rPr>
                            <w:rFonts w:asciiTheme="majorHAnsi" w:eastAsiaTheme="majorEastAsia" w:hAnsiTheme="majorHAnsi" w:cstheme="majorBidi"/>
                            <w:sz w:val="20"/>
                          </w:rPr>
                          <w:t>14/05/2016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B62D875"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C74F6F" w:rsidRPr="00C74F6F">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92452C" w:rsidRDefault="002F35A7">
                    <w:pPr>
                      <w:pStyle w:val="Sansinterligne"/>
                      <w:jc w:val="center"/>
                      <w:rPr>
                        <w:color w:val="FFFFFF" w:themeColor="background1"/>
                        <w:sz w:val="40"/>
                        <w:szCs w:val="40"/>
                      </w:rPr>
                    </w:pPr>
                    <w:r>
                      <w:fldChar w:fldCharType="begin"/>
                    </w:r>
                    <w:r>
                      <w:instrText>PAGE  \* Arabic  \* MERGEFORMAT</w:instrText>
                    </w:r>
                    <w:r>
                      <w:fldChar w:fldCharType="separate"/>
                    </w:r>
                    <w:r w:rsidR="00C74F6F" w:rsidRPr="00C74F6F">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92452C" w:rsidRDefault="0092452C">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5A7" w:rsidRDefault="002F35A7">
      <w:pPr>
        <w:spacing w:after="0" w:line="240" w:lineRule="auto"/>
      </w:pPr>
      <w:r>
        <w:separator/>
      </w:r>
    </w:p>
  </w:footnote>
  <w:footnote w:type="continuationSeparator" w:id="0">
    <w:p w:rsidR="002F35A7" w:rsidRDefault="002F3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18F22150"/>
    <w:multiLevelType w:val="hybridMultilevel"/>
    <w:tmpl w:val="6FC0B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DE742D"/>
    <w:multiLevelType w:val="hybridMultilevel"/>
    <w:tmpl w:val="41D85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683828"/>
    <w:multiLevelType w:val="hybridMultilevel"/>
    <w:tmpl w:val="4C444A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E50398"/>
    <w:multiLevelType w:val="hybridMultilevel"/>
    <w:tmpl w:val="FD36A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4C21BC"/>
    <w:multiLevelType w:val="hybridMultilevel"/>
    <w:tmpl w:val="A6EE7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43"/>
    <w:rsid w:val="00184F11"/>
    <w:rsid w:val="002F35A7"/>
    <w:rsid w:val="003F4A9B"/>
    <w:rsid w:val="00477C43"/>
    <w:rsid w:val="005C7D5E"/>
    <w:rsid w:val="00863205"/>
    <w:rsid w:val="0092452C"/>
    <w:rsid w:val="00A43653"/>
    <w:rsid w:val="00C3705C"/>
    <w:rsid w:val="00C74F6F"/>
    <w:rsid w:val="00DE249F"/>
    <w:rsid w:val="00EA2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B0BF"/>
  <w15:docId w15:val="{B19C1AD7-D185-4AE8-9465-E0324F6A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9D351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aragraphedeliste">
    <w:name w:val="List Paragraph"/>
    <w:basedOn w:val="Normal"/>
    <w:uiPriority w:val="34"/>
    <w:qFormat/>
    <w:rsid w:val="00EA2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839FDF966C4D0BB83F8F06D0DB9446"/>
        <w:category>
          <w:name w:val="Général"/>
          <w:gallery w:val="placeholder"/>
        </w:category>
        <w:types>
          <w:type w:val="bbPlcHdr"/>
        </w:types>
        <w:behaviors>
          <w:behavior w:val="content"/>
        </w:behaviors>
        <w:guid w:val="{8D93D96B-7FB5-45C3-95C6-41B426A2C690}"/>
      </w:docPartPr>
      <w:docPartBody>
        <w:p w:rsidR="00000000" w:rsidRDefault="00E54CB9">
          <w:pPr>
            <w:pStyle w:val="4D839FDF966C4D0BB83F8F06D0DB9446"/>
          </w:pPr>
          <w:r>
            <w:t>[Titre du document]</w:t>
          </w:r>
        </w:p>
      </w:docPartBody>
    </w:docPart>
    <w:docPart>
      <w:docPartPr>
        <w:name w:val="432BA8C679DD4A229FFD0FE68DA6EAF3"/>
        <w:category>
          <w:name w:val="Général"/>
          <w:gallery w:val="placeholder"/>
        </w:category>
        <w:types>
          <w:type w:val="bbPlcHdr"/>
        </w:types>
        <w:behaviors>
          <w:behavior w:val="content"/>
        </w:behaviors>
        <w:guid w:val="{6990FE27-B496-4F7E-BF16-681CAFFA9FE3}"/>
      </w:docPartPr>
      <w:docPartBody>
        <w:p w:rsidR="00000000" w:rsidRDefault="00E54CB9">
          <w:pPr>
            <w:pStyle w:val="432BA8C679DD4A229FFD0FE68DA6EAF3"/>
          </w:pPr>
          <w:r>
            <w:t>[Sous-titre du document]</w:t>
          </w:r>
        </w:p>
      </w:docPartBody>
    </w:docPart>
    <w:docPart>
      <w:docPartPr>
        <w:name w:val="2C25B46FA3E24D0CA03B73251C75DAF5"/>
        <w:category>
          <w:name w:val="Général"/>
          <w:gallery w:val="placeholder"/>
        </w:category>
        <w:types>
          <w:type w:val="bbPlcHdr"/>
        </w:types>
        <w:behaviors>
          <w:behavior w:val="content"/>
        </w:behaviors>
        <w:guid w:val="{224D32E6-9FE9-4497-A5A8-8498A1BB4CA4}"/>
      </w:docPartPr>
      <w:docPartBody>
        <w:p w:rsidR="00000000" w:rsidRDefault="00E54CB9">
          <w:pPr>
            <w:pStyle w:val="2C25B46FA3E24D0CA03B73251C75DAF5"/>
          </w:pPr>
          <w:r>
            <w:rPr>
              <w:rFonts w:asciiTheme="majorHAnsi" w:eastAsiaTheme="majorEastAsia" w:hAnsiTheme="majorHAnsi" w:cstheme="majorBidi"/>
              <w:color w:val="FFFFFF" w:themeColor="background1"/>
              <w:sz w:val="72"/>
              <w:szCs w:val="72"/>
            </w:rPr>
            <w:t>[Titre du document]</w:t>
          </w:r>
        </w:p>
      </w:docPartBody>
    </w:docPart>
    <w:docPart>
      <w:docPartPr>
        <w:name w:val="04A15F693D994655A34E239845D236FE"/>
        <w:category>
          <w:name w:val="Général"/>
          <w:gallery w:val="placeholder"/>
        </w:category>
        <w:types>
          <w:type w:val="bbPlcHdr"/>
        </w:types>
        <w:behaviors>
          <w:behavior w:val="content"/>
        </w:behaviors>
        <w:guid w:val="{95F7F15B-F321-41C2-A454-BA75E06D1FA6}"/>
      </w:docPartPr>
      <w:docPartBody>
        <w:p w:rsidR="00000000" w:rsidRDefault="00E54CB9">
          <w:pPr>
            <w:pStyle w:val="04A15F693D994655A34E239845D236FE"/>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B9"/>
    <w:rsid w:val="00E54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839FDF966C4D0BB83F8F06D0DB9446">
    <w:name w:val="4D839FDF966C4D0BB83F8F06D0DB9446"/>
  </w:style>
  <w:style w:type="paragraph" w:customStyle="1" w:styleId="432BA8C679DD4A229FFD0FE68DA6EAF3">
    <w:name w:val="432BA8C679DD4A229FFD0FE68DA6EAF3"/>
  </w:style>
  <w:style w:type="character" w:customStyle="1" w:styleId="Titre1Car">
    <w:name w:val="Titre 1 Car"/>
    <w:basedOn w:val="Policepardfaut"/>
    <w:link w:val="Titre1"/>
    <w:uiPriority w:val="9"/>
    <w:rPr>
      <w:rFonts w:asciiTheme="majorHAnsi" w:eastAsiaTheme="minorHAnsi" w:hAnsiTheme="majorHAnsi" w:cs="Times New Roman"/>
      <w:b/>
      <w:color w:val="2E74B5"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E74B5"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5B9BD5"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2C25B46FA3E24D0CA03B73251C75DAF5">
    <w:name w:val="2C25B46FA3E24D0CA03B73251C75DAF5"/>
  </w:style>
  <w:style w:type="paragraph" w:customStyle="1" w:styleId="04A15F693D994655A34E239845D236FE">
    <w:name w:val="04A15F693D994655A34E239845D23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2016-05-14T00:00:00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E65931E-B770-4D18-832F-ED394CA8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Capital).dotx</Template>
  <TotalTime>88</TotalTime>
  <Pages>5</Pages>
  <Words>774</Words>
  <Characters>4258</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MD-TOOLS</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 Fonctionnelle</dc:title>
  <dc:subject>Projet : Billet pour le musée du Louvre</dc:subject>
  <dc:creator>Marc Declercq</dc:creator>
  <cp:keywords/>
  <dc:description/>
  <cp:lastModifiedBy>Marc Declercq</cp:lastModifiedBy>
  <cp:revision>1</cp:revision>
  <dcterms:created xsi:type="dcterms:W3CDTF">2016-05-14T11:34:00Z</dcterms:created>
  <dcterms:modified xsi:type="dcterms:W3CDTF">2016-05-14T13:04:00Z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